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95C0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C08" w:rsidRDefault="00495C0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495C08" w:rsidRDefault="00CD344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C08" w:rsidRDefault="00495C0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95C08" w:rsidRDefault="00495C0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95C08" w:rsidRDefault="00CD344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95C08" w:rsidRDefault="00495C0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95C0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C08" w:rsidRDefault="00495C0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95C08" w:rsidRDefault="00CD344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95C08" w:rsidRDefault="00495C0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C08" w:rsidRDefault="00495C0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95C08" w:rsidRDefault="00CD344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95C08" w:rsidRDefault="00495C08">
      <w:pPr>
        <w:pStyle w:val="Standard"/>
      </w:pPr>
    </w:p>
    <w:p w:rsidR="00495C08" w:rsidRDefault="00495C08">
      <w:pPr>
        <w:pStyle w:val="Standard"/>
      </w:pPr>
    </w:p>
    <w:p w:rsidR="00495C08" w:rsidRDefault="00CD344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95C08" w:rsidRDefault="00CD344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95C08" w:rsidRDefault="00CD344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8C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495C0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95C08" w:rsidRDefault="00CD344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CD3444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CD3444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CD3444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CD3444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</w:t>
            </w:r>
            <w:r w:rsidR="00F371B8">
              <w:rPr>
                <w:lang w:val="es-MX"/>
              </w:rPr>
              <w:t>07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TableContents"/>
              <w:ind w:left="629"/>
              <w:rPr>
                <w:lang w:val="es-MX"/>
              </w:rPr>
            </w:pPr>
          </w:p>
          <w:p w:rsidR="00495C08" w:rsidRDefault="00CD3444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CD3444">
            <w:pPr>
              <w:pStyle w:val="TableContents"/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TableContents"/>
              <w:rPr>
                <w:lang w:val="es-MX"/>
              </w:rPr>
            </w:pPr>
          </w:p>
          <w:p w:rsidR="00495C08" w:rsidRDefault="00CD3444">
            <w:pPr>
              <w:pStyle w:val="TableContents"/>
            </w:pPr>
            <w:r>
              <w:rPr>
                <w:lang w:val="es-MX"/>
              </w:rPr>
              <w:t xml:space="preserve">   </w:t>
            </w:r>
            <w:r w:rsidR="00D148FF">
              <w:rPr>
                <w:sz w:val="28"/>
                <w:lang w:val="es-MX"/>
              </w:rPr>
              <w:t>09/04</w:t>
            </w:r>
            <w:r>
              <w:rPr>
                <w:sz w:val="28"/>
                <w:lang w:val="es-MX"/>
              </w:rPr>
              <w:t>/18</w:t>
            </w: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95C08" w:rsidRDefault="00CD344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95C08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5C08" w:rsidRDefault="00495C08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495C08" w:rsidRDefault="00495C08">
      <w:pPr>
        <w:pStyle w:val="Standard"/>
        <w:rPr>
          <w:lang w:val="es-MX"/>
        </w:rPr>
      </w:pPr>
    </w:p>
    <w:p w:rsidR="00495C08" w:rsidRDefault="00495C08">
      <w:pPr>
        <w:pStyle w:val="Standard"/>
        <w:rPr>
          <w:lang w:val="es-MX"/>
        </w:rPr>
      </w:pPr>
    </w:p>
    <w:p w:rsidR="00495C08" w:rsidRDefault="00CD3444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495C08" w:rsidRDefault="00495C0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>
      <w:pPr>
        <w:pStyle w:val="Standard"/>
      </w:pPr>
    </w:p>
    <w:p w:rsidR="00F371B8" w:rsidRDefault="00F371B8" w:rsidP="00F371B8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  <w:r w:rsidRPr="00F371B8">
        <w:rPr>
          <w:rFonts w:ascii="Century Gothic" w:hAnsi="Century Gothic"/>
          <w:b/>
          <w:sz w:val="32"/>
          <w:lang w:val="es-MX"/>
        </w:rPr>
        <w:lastRenderedPageBreak/>
        <w:t>Guía práctica de estudio 07: Fundamentos de Lenguaje C</w:t>
      </w:r>
    </w:p>
    <w:p w:rsidR="00F371B8" w:rsidRDefault="00F371B8" w:rsidP="00F371B8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</w:p>
    <w:p w:rsidR="00F371B8" w:rsidRDefault="00F371B8" w:rsidP="00F371B8">
      <w:pPr>
        <w:pStyle w:val="Standard"/>
        <w:jc w:val="both"/>
        <w:rPr>
          <w:rFonts w:ascii="Century Gothic" w:hAnsi="Century Gothic"/>
          <w:b/>
        </w:rPr>
      </w:pPr>
      <w:r w:rsidRPr="00F371B8">
        <w:rPr>
          <w:rFonts w:ascii="Century Gothic" w:hAnsi="Century Gothic"/>
          <w:b/>
        </w:rPr>
        <w:t>Objetivo:</w:t>
      </w:r>
      <w:r>
        <w:rPr>
          <w:rFonts w:ascii="Century Gothic" w:hAnsi="Century Gothic"/>
          <w:b/>
        </w:rPr>
        <w:t xml:space="preserve"> </w:t>
      </w:r>
    </w:p>
    <w:p w:rsidR="00F371B8" w:rsidRDefault="00F371B8" w:rsidP="00F371B8">
      <w:pPr>
        <w:pStyle w:val="Standard"/>
        <w:jc w:val="both"/>
        <w:rPr>
          <w:rFonts w:ascii="Century Gothic" w:hAnsi="Century Gothic"/>
          <w:lang w:val="es-MX"/>
        </w:rPr>
      </w:pPr>
      <w:r w:rsidRPr="00F371B8">
        <w:rPr>
          <w:rFonts w:ascii="Century Gothic" w:hAnsi="Century Gothic"/>
          <w:lang w:val="es-MX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  <w:r>
        <w:rPr>
          <w:rFonts w:ascii="Century Gothic" w:hAnsi="Century Gothic"/>
          <w:lang w:val="es-MX"/>
        </w:rPr>
        <w:t xml:space="preserve"> </w:t>
      </w:r>
    </w:p>
    <w:p w:rsidR="00F371B8" w:rsidRDefault="00F371B8" w:rsidP="00F371B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F371B8" w:rsidRDefault="00F371B8" w:rsidP="00F371B8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Desarrollo: </w:t>
      </w:r>
    </w:p>
    <w:p w:rsidR="00F371B8" w:rsidRDefault="00F371B8" w:rsidP="00F371B8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Como parte del desarrollo y resolución de problemas (así como una parte del ciclo de vida del software) la codificación de un algoritmo que resuelva algún problema en específico es el posible resultado </w:t>
      </w:r>
      <w:r w:rsidR="001C65EC">
        <w:rPr>
          <w:rFonts w:ascii="Century Gothic" w:hAnsi="Century Gothic"/>
          <w:lang w:val="es-MX"/>
        </w:rPr>
        <w:t xml:space="preserve">final que arrojó el método elegido para obtener la solución. </w:t>
      </w:r>
    </w:p>
    <w:p w:rsidR="001C65EC" w:rsidRDefault="001C65EC" w:rsidP="00F371B8">
      <w:pPr>
        <w:pStyle w:val="Standard"/>
        <w:jc w:val="both"/>
        <w:rPr>
          <w:rFonts w:ascii="Century Gothic" w:hAnsi="Century Gothic"/>
          <w:lang w:val="es-MX"/>
        </w:rPr>
      </w:pPr>
    </w:p>
    <w:p w:rsidR="001C65EC" w:rsidRDefault="001C65EC" w:rsidP="00F371B8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>Actividades.</w:t>
      </w:r>
    </w:p>
    <w:p w:rsidR="001C65EC" w:rsidRDefault="001C65EC" w:rsidP="00F371B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C65EC" w:rsidRPr="001C65EC" w:rsidRDefault="001C65EC" w:rsidP="001C65EC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i/>
          <w:lang w:val="es-MX"/>
        </w:rPr>
        <w:t>Codificar en lenguaje C el problema de la suma de dos números.</w:t>
      </w:r>
    </w:p>
    <w:p w:rsidR="001C65EC" w:rsidRDefault="001C65EC" w:rsidP="001C65EC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C65EC" w:rsidRPr="001C65EC" w:rsidRDefault="001C65EC" w:rsidP="001C65EC">
      <w:pPr>
        <w:pStyle w:val="Standard"/>
        <w:jc w:val="both"/>
        <w:rPr>
          <w:rFonts w:ascii="Verdana" w:hAnsi="Verdana"/>
        </w:rPr>
      </w:pPr>
      <w:r w:rsidRPr="001C65EC">
        <w:rPr>
          <w:rFonts w:ascii="Verdana" w:hAnsi="Verdana"/>
        </w:rPr>
        <w:t>#include&lt;stdio.h&gt;</w:t>
      </w:r>
    </w:p>
    <w:p w:rsidR="001C65EC" w:rsidRPr="001C65EC" w:rsidRDefault="001C65EC" w:rsidP="001C65EC">
      <w:pPr>
        <w:pStyle w:val="Standard"/>
        <w:jc w:val="both"/>
        <w:rPr>
          <w:rFonts w:ascii="Verdana" w:hAnsi="Verdana"/>
        </w:rPr>
      </w:pPr>
      <w:r w:rsidRPr="001C65EC">
        <w:rPr>
          <w:rFonts w:ascii="Verdana" w:hAnsi="Verdana"/>
        </w:rPr>
        <w:t>#include&lt;conio.h&gt;</w:t>
      </w:r>
    </w:p>
    <w:p w:rsidR="001C65EC" w:rsidRDefault="001C65EC" w:rsidP="001C65EC">
      <w:pPr>
        <w:pStyle w:val="Standard"/>
        <w:jc w:val="both"/>
        <w:rPr>
          <w:rFonts w:ascii="Verdana" w:hAnsi="Verdana"/>
        </w:rPr>
      </w:pPr>
      <w:r>
        <w:rPr>
          <w:rFonts w:ascii="Verdana" w:hAnsi="Verdana"/>
        </w:rPr>
        <w:t>float x, y, z;</w:t>
      </w:r>
    </w:p>
    <w:p w:rsidR="001C65EC" w:rsidRDefault="001C65EC" w:rsidP="001C65EC">
      <w:pPr>
        <w:pStyle w:val="Standard"/>
        <w:jc w:val="both"/>
        <w:rPr>
          <w:rFonts w:ascii="Verdana" w:hAnsi="Verdana"/>
        </w:rPr>
      </w:pPr>
      <w:r>
        <w:rPr>
          <w:rFonts w:ascii="Verdana" w:hAnsi="Verdana"/>
        </w:rPr>
        <w:t>main()</w:t>
      </w:r>
    </w:p>
    <w:p w:rsidR="001C65EC" w:rsidRDefault="001C65EC" w:rsidP="001C65EC">
      <w:pPr>
        <w:pStyle w:val="Standard"/>
        <w:jc w:val="both"/>
        <w:rPr>
          <w:rFonts w:ascii="Verdana" w:hAnsi="Verdana"/>
        </w:rPr>
      </w:pPr>
      <w:r>
        <w:rPr>
          <w:rFonts w:ascii="Verdana" w:hAnsi="Verdana"/>
        </w:rPr>
        <w:t>{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</w:rPr>
        <w:tab/>
      </w:r>
      <w:r>
        <w:rPr>
          <w:rFonts w:ascii="Verdana" w:hAnsi="Verdana"/>
          <w:lang w:val="es-MX"/>
        </w:rPr>
        <w:t>printf(“El siguiente programa realiza la suma de dos numeros\n”);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ab/>
        <w:t>printf(“Ingresa dos numeros reales separados con enter ”);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ab/>
        <w:t>scanf(“%f%f”,&amp;x&amp;y);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ab/>
        <w:t>z=x+y;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ab/>
        <w:t>printf(“El valor de la suma es igual a %f”,z);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ab/>
        <w:t>getch();</w:t>
      </w:r>
    </w:p>
    <w:p w:rsidR="001C65EC" w:rsidRDefault="001C65EC" w:rsidP="001C65EC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}</w:t>
      </w:r>
    </w:p>
    <w:p w:rsidR="002A02D6" w:rsidRDefault="002A02D6" w:rsidP="001C65EC">
      <w:pPr>
        <w:pStyle w:val="Standard"/>
        <w:jc w:val="both"/>
        <w:rPr>
          <w:rFonts w:ascii="Verdana" w:hAnsi="Verdana"/>
          <w:lang w:val="es-MX"/>
        </w:rPr>
      </w:pPr>
    </w:p>
    <w:p w:rsidR="002A02D6" w:rsidRPr="002A02D6" w:rsidRDefault="002A02D6" w:rsidP="002A02D6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lang w:val="es-MX"/>
        </w:rPr>
      </w:pPr>
      <w:r w:rsidRPr="002A02D6">
        <w:rPr>
          <w:rFonts w:ascii="Century Gothic" w:hAnsi="Century Gothic"/>
          <w:i/>
          <w:lang w:val="es-MX"/>
        </w:rPr>
        <w:t>Codificar en lenguaje C el problema que resuelva la fórmula general</w:t>
      </w:r>
      <w:r>
        <w:rPr>
          <w:rFonts w:ascii="Century Gothic" w:hAnsi="Century Gothic"/>
          <w:i/>
          <w:lang w:val="es-MX"/>
        </w:rPr>
        <w:t>.</w:t>
      </w:r>
    </w:p>
    <w:p w:rsidR="002A02D6" w:rsidRDefault="002A02D6" w:rsidP="002A02D6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>#include&lt;stdio.h&gt;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>#include&lt;conio.h&gt;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>#include&lt;math.h&gt;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>double a,b,c,d,x1=0,x2=0;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>double x11,div,vB,x12,vB2,div2;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>main()</w:t>
      </w:r>
    </w:p>
    <w:p w:rsid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>{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printf("\n#####Este programa no proce</w:t>
      </w:r>
      <w:r>
        <w:rPr>
          <w:rFonts w:ascii="Verdana" w:hAnsi="Verdana"/>
          <w:lang w:val="es-MX"/>
        </w:rPr>
        <w:t>sara raices negativas#####\n");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printf("Ingresa los valores de a, b, c en ese orden, separados con enter\n");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</w:rPr>
        <w:t>scanf("%lf%lf%lf",&amp;a,&amp;b,&amp;c);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  <w:t>d=pow((b),2)-(4*a*c);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  <w:t>printf("%lf\n",d);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  <w:lang w:val="es-MX"/>
        </w:rPr>
        <w:t>if(a!=0)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{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ab/>
      </w:r>
      <w:r>
        <w:rPr>
          <w:rFonts w:ascii="Verdana" w:hAnsi="Verdana"/>
          <w:lang w:val="es-MX"/>
        </w:rPr>
        <w:tab/>
        <w:t>if</w:t>
      </w:r>
      <w:r w:rsidRPr="002A02D6">
        <w:rPr>
          <w:rFonts w:ascii="Verdana" w:hAnsi="Verdana"/>
          <w:lang w:val="es-MX"/>
        </w:rPr>
        <w:t>(d!=0)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  <w:t>{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  <w:lang w:val="es-MX"/>
        </w:rPr>
        <w:lastRenderedPageBreak/>
        <w:tab/>
      </w: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</w:rPr>
        <w:t>x11=pow((d),0.5);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vB=b*(-1.0);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div=2*a;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x1=(vB+x11)/div;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x12=pow((d),0.5);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vB2=b*(-1.0);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div2=2*a;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  <w:t>x2=(vB2-x12)/div2;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</w:rPr>
        <w:tab/>
      </w:r>
      <w:r w:rsidRPr="002A02D6">
        <w:rPr>
          <w:rFonts w:ascii="Verdana" w:hAnsi="Verdana"/>
          <w:lang w:val="es-MX"/>
        </w:rPr>
        <w:t>printf("El valor de x1 es: %lf",x1);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  <w:t>printf("\nEl valor de x2 es: %lf",x2);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  <w:t>}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</w:r>
      <w:r w:rsidRPr="002A02D6">
        <w:rPr>
          <w:rFonts w:ascii="Verdana" w:hAnsi="Verdana"/>
          <w:lang w:val="es-MX"/>
        </w:rPr>
        <w:tab/>
        <w:t>else printf("No hay solucion para los valores proporcionados");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}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else printf("El valor de a debe ser distinto de cero");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getchar();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ab/>
        <w:t>getchar();</w:t>
      </w:r>
    </w:p>
    <w:p w:rsidR="002A02D6" w:rsidRP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  <w:r w:rsidRPr="002A02D6">
        <w:rPr>
          <w:rFonts w:ascii="Verdana" w:hAnsi="Verdana"/>
          <w:lang w:val="es-MX"/>
        </w:rPr>
        <w:t>}</w:t>
      </w:r>
    </w:p>
    <w:p w:rsidR="002A02D6" w:rsidRDefault="002A02D6" w:rsidP="002A02D6">
      <w:pPr>
        <w:pStyle w:val="Standard"/>
        <w:jc w:val="both"/>
        <w:rPr>
          <w:rFonts w:ascii="Verdana" w:hAnsi="Verdana"/>
          <w:i/>
          <w:lang w:val="es-MX"/>
        </w:rPr>
      </w:pPr>
    </w:p>
    <w:p w:rsidR="002A02D6" w:rsidRDefault="002A02D6" w:rsidP="002A02D6">
      <w:pPr>
        <w:pStyle w:val="Standard"/>
        <w:jc w:val="both"/>
        <w:rPr>
          <w:rFonts w:ascii="Verdana" w:hAnsi="Verdana"/>
          <w:lang w:val="es-MX"/>
        </w:rPr>
      </w:pPr>
    </w:p>
    <w:p w:rsidR="002A02D6" w:rsidRPr="00FD6702" w:rsidRDefault="002A02D6" w:rsidP="002A02D6">
      <w:pPr>
        <w:pStyle w:val="Standard"/>
        <w:numPr>
          <w:ilvl w:val="0"/>
          <w:numId w:val="1"/>
        </w:numPr>
        <w:jc w:val="both"/>
        <w:rPr>
          <w:rFonts w:ascii="Verdana" w:hAnsi="Verdana"/>
          <w:lang w:val="es-MX"/>
        </w:rPr>
      </w:pPr>
      <w:r>
        <w:rPr>
          <w:rFonts w:ascii="Century Gothic" w:hAnsi="Century Gothic"/>
          <w:i/>
          <w:lang w:val="es-MX"/>
        </w:rPr>
        <w:t xml:space="preserve">Codificar en lenguaje C </w:t>
      </w:r>
      <w:r w:rsidR="00FD6702">
        <w:rPr>
          <w:rFonts w:ascii="Century Gothic" w:hAnsi="Century Gothic"/>
          <w:i/>
          <w:lang w:val="es-MX"/>
        </w:rPr>
        <w:t>el problema que resuelva el área del círculo.</w:t>
      </w:r>
    </w:p>
    <w:p w:rsidR="00FD6702" w:rsidRDefault="00FD6702" w:rsidP="00FD6702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</w:rPr>
        <w:t>#include&lt;stdio.h&gt;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</w:rPr>
        <w:t>#include&lt;conio.h&gt;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</w:rPr>
        <w:t>double A;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</w:rPr>
        <w:t>long r;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</w:rPr>
        <w:t>const float PI = 3.1416;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  <w:lang w:val="es-MX"/>
        </w:rPr>
        <w:t>main()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  <w:lang w:val="es-MX"/>
        </w:rPr>
        <w:t>{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  <w:lang w:val="es-MX"/>
        </w:rPr>
        <w:tab/>
        <w:t>printf("Este programa obtiene el valor del area de un circulo\n");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  <w:lang w:val="es-MX"/>
        </w:rPr>
        <w:tab/>
        <w:t>printf("Ingresa el valor del radio ");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  <w:lang w:val="es-MX"/>
        </w:rPr>
        <w:tab/>
      </w:r>
      <w:r w:rsidRPr="0014219E">
        <w:rPr>
          <w:rFonts w:ascii="Verdana" w:hAnsi="Verdana"/>
        </w:rPr>
        <w:t>scanf("%ld",&amp;r);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</w:rPr>
      </w:pPr>
      <w:r w:rsidRPr="0014219E">
        <w:rPr>
          <w:rFonts w:ascii="Verdana" w:hAnsi="Verdana"/>
        </w:rPr>
        <w:tab/>
        <w:t>A=PI*(double)r*(double)r;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</w:rPr>
        <w:tab/>
      </w:r>
      <w:r w:rsidRPr="0014219E">
        <w:rPr>
          <w:rFonts w:ascii="Verdana" w:hAnsi="Verdana"/>
          <w:lang w:val="es-MX"/>
        </w:rPr>
        <w:t>printf("El valor del area es igual a: %.3lf",</w:t>
      </w:r>
      <w:r>
        <w:rPr>
          <w:rFonts w:ascii="Verdana" w:hAnsi="Verdana"/>
          <w:lang w:val="es-MX"/>
        </w:rPr>
        <w:t xml:space="preserve"> </w:t>
      </w:r>
      <w:r w:rsidRPr="0014219E">
        <w:rPr>
          <w:rFonts w:ascii="Verdana" w:hAnsi="Verdana"/>
          <w:lang w:val="es-MX"/>
        </w:rPr>
        <w:t>A);</w:t>
      </w:r>
    </w:p>
    <w:p w:rsidR="0014219E" w:rsidRPr="0014219E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  <w:lang w:val="es-MX"/>
        </w:rPr>
        <w:tab/>
        <w:t>getch();</w:t>
      </w:r>
    </w:p>
    <w:p w:rsidR="00FD6702" w:rsidRDefault="0014219E" w:rsidP="0014219E">
      <w:pPr>
        <w:pStyle w:val="Standard"/>
        <w:jc w:val="both"/>
        <w:rPr>
          <w:rFonts w:ascii="Verdana" w:hAnsi="Verdana"/>
          <w:lang w:val="es-MX"/>
        </w:rPr>
      </w:pPr>
      <w:r w:rsidRPr="0014219E">
        <w:rPr>
          <w:rFonts w:ascii="Verdana" w:hAnsi="Verdana"/>
          <w:lang w:val="es-MX"/>
        </w:rPr>
        <w:t>}</w:t>
      </w:r>
    </w:p>
    <w:p w:rsidR="00FD6702" w:rsidRDefault="00FD6702" w:rsidP="00FD6702">
      <w:pPr>
        <w:pStyle w:val="Standard"/>
        <w:jc w:val="both"/>
        <w:rPr>
          <w:rFonts w:ascii="Verdana" w:hAnsi="Verdana"/>
          <w:lang w:val="es-MX"/>
        </w:rPr>
      </w:pPr>
    </w:p>
    <w:p w:rsidR="0014219E" w:rsidRDefault="0014219E" w:rsidP="00FD6702">
      <w:pPr>
        <w:pStyle w:val="Standard"/>
        <w:jc w:val="both"/>
        <w:rPr>
          <w:rFonts w:ascii="Verdana" w:hAnsi="Verdana"/>
          <w:lang w:val="es-MX"/>
        </w:rPr>
      </w:pPr>
    </w:p>
    <w:p w:rsidR="0014219E" w:rsidRDefault="0014219E" w:rsidP="00FD6702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>Conclusiones.</w:t>
      </w:r>
    </w:p>
    <w:p w:rsidR="0014219E" w:rsidRDefault="0014219E" w:rsidP="00FD6702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4219E" w:rsidRPr="00D148FF" w:rsidRDefault="0014219E" w:rsidP="0014219E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>Para programar de forma eficiente es de suma importancia que los datos de entrada y salida sean lo más ap</w:t>
      </w:r>
      <w:r w:rsidR="00D148FF">
        <w:rPr>
          <w:rFonts w:ascii="Century Gothic" w:hAnsi="Century Gothic"/>
          <w:lang w:val="es-MX"/>
        </w:rPr>
        <w:t>roximados a lo que se requiere pues de lo contrario no se log</w:t>
      </w:r>
      <w:r w:rsidR="00B0297E">
        <w:rPr>
          <w:rFonts w:ascii="Century Gothic" w:hAnsi="Century Gothic"/>
          <w:lang w:val="es-MX"/>
        </w:rPr>
        <w:t>rará resolver de forma óptima</w:t>
      </w:r>
      <w:r w:rsidR="00D148FF">
        <w:rPr>
          <w:rFonts w:ascii="Century Gothic" w:hAnsi="Century Gothic"/>
          <w:lang w:val="es-MX"/>
        </w:rPr>
        <w:t>.</w:t>
      </w:r>
    </w:p>
    <w:p w:rsidR="00D148FF" w:rsidRPr="0014219E" w:rsidRDefault="00D148FF" w:rsidP="0014219E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 xml:space="preserve">Así como es necesario el conocimiento </w:t>
      </w:r>
      <w:r w:rsidR="00B0297E">
        <w:rPr>
          <w:rFonts w:ascii="Century Gothic" w:hAnsi="Century Gothic"/>
          <w:lang w:val="es-MX"/>
        </w:rPr>
        <w:t>de los datos, es necesario conocer</w:t>
      </w:r>
      <w:r>
        <w:rPr>
          <w:rFonts w:ascii="Century Gothic" w:hAnsi="Century Gothic"/>
          <w:lang w:val="es-MX"/>
        </w:rPr>
        <w:t xml:space="preserve"> qué tipo </w:t>
      </w:r>
      <w:r w:rsidR="00B0297E">
        <w:rPr>
          <w:rFonts w:ascii="Century Gothic" w:hAnsi="Century Gothic"/>
          <w:lang w:val="es-MX"/>
        </w:rPr>
        <w:t>de datos son, pues de esta manera</w:t>
      </w:r>
      <w:r>
        <w:rPr>
          <w:rFonts w:ascii="Century Gothic" w:hAnsi="Century Gothic"/>
          <w:lang w:val="es-MX"/>
        </w:rPr>
        <w:t xml:space="preserve"> será más fácil implementarlos en el programa, pues de no incluir la es</w:t>
      </w:r>
      <w:r w:rsidR="00B0297E">
        <w:rPr>
          <w:rFonts w:ascii="Century Gothic" w:hAnsi="Century Gothic"/>
          <w:lang w:val="es-MX"/>
        </w:rPr>
        <w:t>pecificación de formato correcta</w:t>
      </w:r>
      <w:bookmarkStart w:id="0" w:name="_GoBack"/>
      <w:bookmarkEnd w:id="0"/>
      <w:r>
        <w:rPr>
          <w:rFonts w:ascii="Century Gothic" w:hAnsi="Century Gothic"/>
          <w:lang w:val="es-MX"/>
        </w:rPr>
        <w:t xml:space="preserve"> para la impresión o lectura de datos, el programa no realizará lo que se supone debe realizar.</w:t>
      </w:r>
    </w:p>
    <w:sectPr w:rsidR="00D148FF" w:rsidRPr="0014219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444" w:rsidRDefault="00CD3444">
      <w:r>
        <w:separator/>
      </w:r>
    </w:p>
  </w:endnote>
  <w:endnote w:type="continuationSeparator" w:id="0">
    <w:p w:rsidR="00CD3444" w:rsidRDefault="00CD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444" w:rsidRDefault="00CD3444">
      <w:r>
        <w:rPr>
          <w:color w:val="000000"/>
        </w:rPr>
        <w:separator/>
      </w:r>
    </w:p>
  </w:footnote>
  <w:footnote w:type="continuationSeparator" w:id="0">
    <w:p w:rsidR="00CD3444" w:rsidRDefault="00CD3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B7DFA"/>
    <w:multiLevelType w:val="hybridMultilevel"/>
    <w:tmpl w:val="51C8F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95C08"/>
    <w:rsid w:val="0014219E"/>
    <w:rsid w:val="001C65EC"/>
    <w:rsid w:val="002A02D6"/>
    <w:rsid w:val="00495C08"/>
    <w:rsid w:val="00B0297E"/>
    <w:rsid w:val="00CD3444"/>
    <w:rsid w:val="00D148FF"/>
    <w:rsid w:val="00F371B8"/>
    <w:rsid w:val="00FD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4F916-404D-4AF7-A6E9-1FF162F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DIEGO FLORES CONSTANTINO</cp:lastModifiedBy>
  <cp:revision>3</cp:revision>
  <dcterms:created xsi:type="dcterms:W3CDTF">2018-04-10T04:17:00Z</dcterms:created>
  <dcterms:modified xsi:type="dcterms:W3CDTF">2018-04-10T04:21:00Z</dcterms:modified>
</cp:coreProperties>
</file>